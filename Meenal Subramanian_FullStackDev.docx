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D22C0" w14:textId="4BA5900C" w:rsidR="00816216" w:rsidRDefault="008B3661" w:rsidP="00A24A71">
      <w:pPr>
        <w:pStyle w:val="Title"/>
        <w:rPr>
          <w:sz w:val="20"/>
        </w:rPr>
      </w:pPr>
      <w:r w:rsidRPr="00A24A71">
        <w:rPr>
          <w:b/>
          <w:sz w:val="44"/>
        </w:rPr>
        <w:t>Meenal Subramanian</w:t>
      </w:r>
      <w:r w:rsidR="00A24A71" w:rsidRPr="00A24A71">
        <w:t xml:space="preserve"> </w:t>
      </w:r>
      <w:r w:rsidR="00A24A71" w:rsidRPr="00A24A71">
        <w:rPr>
          <w:sz w:val="20"/>
        </w:rPr>
        <w:t>Loma Linda | 415-246-3336 | meenalalagappan89@gmail.com</w:t>
      </w:r>
    </w:p>
    <w:p w14:paraId="2993FE24" w14:textId="3B30AA1E" w:rsidR="00AD3340" w:rsidRPr="00F210DD" w:rsidRDefault="00565774" w:rsidP="00F210DD">
      <w:pPr>
        <w:pStyle w:val="Title"/>
        <w:rPr>
          <w:color w:val="auto"/>
          <w:sz w:val="11"/>
        </w:rPr>
      </w:pPr>
      <w:hyperlink r:id="rId8" w:history="1">
        <w:r w:rsidR="00E30CF1">
          <w:rPr>
            <w:rStyle w:val="Hyperlink"/>
            <w:rFonts w:asciiTheme="minorHAnsi" w:hAnsiTheme="minorHAnsi" w:cstheme="minorHAnsi"/>
            <w:color w:val="auto"/>
            <w:sz w:val="15"/>
          </w:rPr>
          <w:t>https://www.linkedin.com/in/meenalal/</w:t>
        </w:r>
      </w:hyperlink>
      <w:r w:rsidR="00F210DD" w:rsidRPr="00F210DD">
        <w:rPr>
          <w:rFonts w:asciiTheme="minorHAnsi" w:hAnsiTheme="minorHAnsi" w:cstheme="minorHAnsi"/>
          <w:color w:val="auto"/>
          <w:sz w:val="15"/>
        </w:rPr>
        <w:t xml:space="preserve"> | </w:t>
      </w:r>
      <w:hyperlink r:id="rId9" w:history="1">
        <w:r w:rsidR="00E938C8" w:rsidRPr="00401EA7">
          <w:rPr>
            <w:rStyle w:val="Hyperlink"/>
            <w:sz w:val="15"/>
          </w:rPr>
          <w:t>https://meenalal.github.io/portfolio/</w:t>
        </w:r>
      </w:hyperlink>
      <w:r w:rsidR="00E938C8">
        <w:rPr>
          <w:color w:val="auto"/>
          <w:sz w:val="15"/>
          <w:u w:val="single"/>
        </w:rPr>
        <w:t xml:space="preserve"> | </w:t>
      </w:r>
      <w:r w:rsidR="00E938C8" w:rsidRPr="00E938C8">
        <w:rPr>
          <w:color w:val="auto"/>
          <w:sz w:val="15"/>
          <w:u w:val="single"/>
        </w:rPr>
        <w:t>https://meenalal.github.io/ParticleGround-Portfolio/</w:t>
      </w:r>
      <w:bookmarkStart w:id="0" w:name="_GoBack"/>
      <w:bookmarkEnd w:id="0"/>
    </w:p>
    <w:p w14:paraId="42EC6A1D" w14:textId="77777777" w:rsidR="006270A9" w:rsidRDefault="00565774" w:rsidP="00C9748C">
      <w:pPr>
        <w:pStyle w:val="Heading1"/>
      </w:pPr>
      <w:sdt>
        <w:sdtPr>
          <w:alias w:val="Objective:"/>
          <w:tag w:val="Objective:"/>
          <w:id w:val="-731932020"/>
          <w:placeholder>
            <w:docPart w:val="22CB624586B04FBBA451754FB3DC5F6D"/>
          </w:placeholder>
          <w:temporary/>
          <w:showingPlcHdr/>
          <w15:appearance w15:val="hidden"/>
        </w:sdtPr>
        <w:sdtEndPr/>
        <w:sdtContent>
          <w:r w:rsidR="009D5933" w:rsidRPr="00C9748C">
            <w:t>Objective</w:t>
          </w:r>
        </w:sdtContent>
      </w:sdt>
    </w:p>
    <w:p w14:paraId="1E46E89E" w14:textId="049680ED" w:rsidR="0044272D" w:rsidRDefault="0044272D" w:rsidP="0044272D">
      <w:pPr>
        <w:rPr>
          <w:rFonts w:cstheme="minorHAnsi"/>
        </w:rPr>
      </w:pPr>
      <w:r w:rsidRPr="00A04A83">
        <w:rPr>
          <w:rFonts w:cstheme="minorHAnsi"/>
        </w:rPr>
        <w:t xml:space="preserve">A creative, aspirational </w:t>
      </w:r>
      <w:r w:rsidRPr="0044272D">
        <w:rPr>
          <w:rFonts w:cstheme="minorHAnsi"/>
          <w:b/>
        </w:rPr>
        <w:t>full stack developer</w:t>
      </w:r>
      <w:r w:rsidRPr="00A04A83">
        <w:rPr>
          <w:rFonts w:cstheme="minorHAnsi"/>
        </w:rPr>
        <w:t xml:space="preserve"> with enthusiasm for front</w:t>
      </w:r>
      <w:r>
        <w:rPr>
          <w:rFonts w:cstheme="minorHAnsi"/>
        </w:rPr>
        <w:t xml:space="preserve"> and back</w:t>
      </w:r>
      <w:r w:rsidRPr="00A04A83">
        <w:rPr>
          <w:rFonts w:cstheme="minorHAnsi"/>
        </w:rPr>
        <w:t xml:space="preserve">-end development and </w:t>
      </w:r>
      <w:r w:rsidRPr="0044272D">
        <w:rPr>
          <w:rFonts w:cstheme="minorHAnsi"/>
          <w:b/>
        </w:rPr>
        <w:t>user experience</w:t>
      </w:r>
      <w:r w:rsidRPr="00A04A83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D55BE7">
        <w:rPr>
          <w:rFonts w:cstheme="minorHAnsi"/>
        </w:rPr>
        <w:t xml:space="preserve">Actively pursuing opportunities to provide </w:t>
      </w:r>
      <w:r w:rsidRPr="0024377B">
        <w:rPr>
          <w:rFonts w:cstheme="minorHAnsi"/>
          <w:b/>
        </w:rPr>
        <w:t>programming</w:t>
      </w:r>
      <w:r w:rsidRPr="00D55BE7">
        <w:rPr>
          <w:rFonts w:cstheme="minorHAnsi"/>
        </w:rPr>
        <w:t xml:space="preserve"> skills, </w:t>
      </w:r>
      <w:r>
        <w:rPr>
          <w:rFonts w:cstheme="minorHAnsi"/>
        </w:rPr>
        <w:t>learning new technologies</w:t>
      </w:r>
      <w:r w:rsidRPr="00D55BE7">
        <w:rPr>
          <w:rFonts w:cstheme="minorHAnsi"/>
        </w:rPr>
        <w:t xml:space="preserve"> and enthusiasm to a fast-paced environment as a </w:t>
      </w:r>
      <w:r>
        <w:rPr>
          <w:rFonts w:cstheme="minorHAnsi"/>
        </w:rPr>
        <w:t>full</w:t>
      </w:r>
      <w:r w:rsidRPr="00D55BE7">
        <w:rPr>
          <w:rFonts w:cstheme="minorHAnsi"/>
        </w:rPr>
        <w:t xml:space="preserve"> </w:t>
      </w:r>
      <w:r>
        <w:rPr>
          <w:rFonts w:cstheme="minorHAnsi"/>
        </w:rPr>
        <w:t>stack</w:t>
      </w:r>
      <w:r w:rsidRPr="00D55BE7">
        <w:rPr>
          <w:rFonts w:cstheme="minorHAnsi"/>
        </w:rPr>
        <w:t xml:space="preserve"> developer.</w:t>
      </w:r>
      <w:r>
        <w:rPr>
          <w:rFonts w:cstheme="minorHAnsi"/>
        </w:rPr>
        <w:t xml:space="preserve"> Excellent communication, analytical, </w:t>
      </w:r>
      <w:r w:rsidRPr="0024377B">
        <w:rPr>
          <w:rFonts w:cstheme="minorHAnsi"/>
          <w:b/>
        </w:rPr>
        <w:t>problem solving</w:t>
      </w:r>
      <w:r>
        <w:rPr>
          <w:rFonts w:cstheme="minorHAnsi"/>
        </w:rPr>
        <w:t xml:space="preserve"> and documentation skills. </w:t>
      </w:r>
    </w:p>
    <w:p w14:paraId="2A70CF7F" w14:textId="77777777" w:rsidR="006270A9" w:rsidRDefault="00144C06" w:rsidP="00C9748C">
      <w:pPr>
        <w:pStyle w:val="Heading1"/>
      </w:pPr>
      <w:r>
        <w:t>Skills</w:t>
      </w:r>
    </w:p>
    <w:p w14:paraId="44D50099" w14:textId="67AC8DE7" w:rsidR="009C5048" w:rsidRDefault="00144C06" w:rsidP="00C9748C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 xml:space="preserve">HTML, </w:t>
      </w:r>
      <w:r w:rsidRPr="00184A1C">
        <w:rPr>
          <w:b/>
        </w:rPr>
        <w:t>CSS</w:t>
      </w:r>
      <w:r w:rsidR="00184A1C">
        <w:rPr>
          <w:b/>
        </w:rPr>
        <w:t>3</w:t>
      </w:r>
      <w:r>
        <w:t xml:space="preserve">, </w:t>
      </w:r>
      <w:r w:rsidRPr="00CA0C1C">
        <w:rPr>
          <w:b/>
        </w:rPr>
        <w:t>Java</w:t>
      </w:r>
      <w:r w:rsidR="00510425" w:rsidRPr="00CA0C1C">
        <w:rPr>
          <w:b/>
        </w:rPr>
        <w:t>S</w:t>
      </w:r>
      <w:r w:rsidRPr="00CA0C1C">
        <w:rPr>
          <w:b/>
        </w:rPr>
        <w:t>cript</w:t>
      </w:r>
      <w:r>
        <w:t xml:space="preserve">, Bootstrap </w:t>
      </w:r>
      <w:r w:rsidR="009C5048">
        <w:tab/>
        <w:t xml:space="preserve">SQL, </w:t>
      </w:r>
      <w:r w:rsidR="009C5048" w:rsidRPr="00184A1C">
        <w:rPr>
          <w:b/>
        </w:rPr>
        <w:t>MySQL</w:t>
      </w:r>
      <w:r w:rsidR="009C5048">
        <w:t xml:space="preserve">, </w:t>
      </w:r>
      <w:r w:rsidR="002A4209">
        <w:t>Sequelize</w:t>
      </w:r>
      <w:r w:rsidR="002A4209">
        <w:tab/>
      </w:r>
      <w:r w:rsidR="009C5048">
        <w:tab/>
      </w:r>
      <w:r w:rsidR="00D03A1F">
        <w:t xml:space="preserve">Python, </w:t>
      </w:r>
      <w:r w:rsidR="00D03A1F">
        <w:rPr>
          <w:b/>
        </w:rPr>
        <w:t xml:space="preserve">Mocha, </w:t>
      </w:r>
      <w:r w:rsidR="00D03A1F" w:rsidRPr="0044272D">
        <w:t>Chai</w:t>
      </w:r>
    </w:p>
    <w:p w14:paraId="3A84C6AC" w14:textId="67A21C43" w:rsidR="009C5048" w:rsidRDefault="00144C06" w:rsidP="00C9748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60"/>
        </w:tabs>
        <w:spacing w:line="240" w:lineRule="auto"/>
        <w:ind w:left="216" w:hanging="216"/>
      </w:pPr>
      <w:r w:rsidRPr="00CA0C1C">
        <w:rPr>
          <w:b/>
        </w:rPr>
        <w:t>jQuery</w:t>
      </w:r>
      <w:r>
        <w:t xml:space="preserve">, </w:t>
      </w:r>
      <w:r w:rsidR="009C5048">
        <w:t>Ajax</w:t>
      </w:r>
      <w:r w:rsidR="00184A1C">
        <w:t xml:space="preserve">, </w:t>
      </w:r>
      <w:r w:rsidR="00184A1C" w:rsidRPr="00184A1C">
        <w:rPr>
          <w:b/>
        </w:rPr>
        <w:t>JSON</w:t>
      </w:r>
      <w:r w:rsidR="00184A1C">
        <w:t>, XML</w:t>
      </w:r>
      <w:r w:rsidR="00511C08">
        <w:tab/>
      </w:r>
      <w:r w:rsidR="00511C08">
        <w:tab/>
      </w:r>
      <w:r w:rsidR="0044272D">
        <w:rPr>
          <w:b/>
        </w:rPr>
        <w:t>Node.js</w:t>
      </w:r>
      <w:r>
        <w:t xml:space="preserve">, </w:t>
      </w:r>
      <w:r w:rsidR="0044272D" w:rsidRPr="0044272D">
        <w:rPr>
          <w:b/>
        </w:rPr>
        <w:t>Angular.js</w:t>
      </w:r>
      <w:r w:rsidR="003656F4">
        <w:t>,</w:t>
      </w:r>
      <w:r w:rsidR="00511C08">
        <w:t xml:space="preserve"> </w:t>
      </w:r>
      <w:r>
        <w:t xml:space="preserve">Express </w:t>
      </w:r>
      <w:r w:rsidR="009C5048">
        <w:tab/>
        <w:t xml:space="preserve">Jenkins, </w:t>
      </w:r>
      <w:r w:rsidR="009C5048" w:rsidRPr="00CA0C1C">
        <w:rPr>
          <w:b/>
        </w:rPr>
        <w:t>Git</w:t>
      </w:r>
      <w:r w:rsidR="00511C08">
        <w:t>, Jira</w:t>
      </w:r>
      <w:r w:rsidR="001D7047">
        <w:t>, Agile</w:t>
      </w:r>
    </w:p>
    <w:p w14:paraId="1799855C" w14:textId="576C0FF2" w:rsidR="0044272D" w:rsidRDefault="00510425" w:rsidP="0044272D">
      <w:pPr>
        <w:pStyle w:val="ListBullet"/>
        <w:numPr>
          <w:ilvl w:val="0"/>
          <w:numId w:val="0"/>
        </w:numPr>
        <w:spacing w:line="240" w:lineRule="auto"/>
        <w:ind w:left="216" w:hanging="216"/>
      </w:pPr>
      <w:r w:rsidRPr="00CA0C1C">
        <w:rPr>
          <w:b/>
        </w:rPr>
        <w:t>Selenium</w:t>
      </w:r>
      <w:r w:rsidR="00144C06">
        <w:t>,</w:t>
      </w:r>
      <w:r w:rsidR="00511C08">
        <w:t xml:space="preserve"> </w:t>
      </w:r>
      <w:r w:rsidR="005851E3" w:rsidRPr="00CA0C1C">
        <w:rPr>
          <w:b/>
        </w:rPr>
        <w:t>jMeter</w:t>
      </w:r>
      <w:r w:rsidR="005851E3">
        <w:t xml:space="preserve">, </w:t>
      </w:r>
      <w:r w:rsidR="009C5048" w:rsidRPr="00184A1C">
        <w:rPr>
          <w:b/>
        </w:rPr>
        <w:t>Cucumber</w:t>
      </w:r>
      <w:r w:rsidR="00511C08">
        <w:tab/>
      </w:r>
      <w:r w:rsidR="00511C08">
        <w:tab/>
        <w:t>Agile</w:t>
      </w:r>
      <w:r w:rsidR="00184A1C">
        <w:t xml:space="preserve">, </w:t>
      </w:r>
      <w:r w:rsidR="00184A1C" w:rsidRPr="0044272D">
        <w:rPr>
          <w:b/>
        </w:rPr>
        <w:t>SPA</w:t>
      </w:r>
      <w:r w:rsidR="00184A1C">
        <w:t xml:space="preserve">, </w:t>
      </w:r>
      <w:r w:rsidR="00184A1C" w:rsidRPr="00184A1C">
        <w:rPr>
          <w:b/>
        </w:rPr>
        <w:t>REST</w:t>
      </w:r>
      <w:r w:rsidR="00184A1C">
        <w:tab/>
      </w:r>
      <w:r w:rsidR="00184A1C">
        <w:tab/>
      </w:r>
      <w:r w:rsidR="00D03A1F" w:rsidRPr="00184A1C">
        <w:rPr>
          <w:b/>
        </w:rPr>
        <w:t>VSCode</w:t>
      </w:r>
      <w:r w:rsidR="00D03A1F">
        <w:t>, Notepad++, Postman</w:t>
      </w:r>
    </w:p>
    <w:p w14:paraId="6623B9C3" w14:textId="77777777" w:rsidR="00144C06" w:rsidRDefault="00144C06" w:rsidP="00C9748C">
      <w:pPr>
        <w:pStyle w:val="Heading1"/>
      </w:pPr>
      <w:r>
        <w:t>Education</w:t>
      </w:r>
    </w:p>
    <w:p w14:paraId="039A5EB0" w14:textId="65799FCF" w:rsidR="006270A9" w:rsidRDefault="001D7047" w:rsidP="00C9748C">
      <w:pPr>
        <w:pStyle w:val="ListBullet"/>
        <w:spacing w:line="240" w:lineRule="auto"/>
      </w:pPr>
      <w:r>
        <w:t xml:space="preserve">University of California Riverside (UCR) - </w:t>
      </w:r>
      <w:r w:rsidR="008B3661">
        <w:t xml:space="preserve">Certified </w:t>
      </w:r>
      <w:r w:rsidR="008B3661" w:rsidRPr="00A24A71">
        <w:rPr>
          <w:b/>
        </w:rPr>
        <w:t>Full Stack Developer</w:t>
      </w:r>
      <w:r w:rsidR="00A24A71">
        <w:t xml:space="preserve"> </w:t>
      </w:r>
      <w:r>
        <w:t>2019</w:t>
      </w:r>
      <w:r w:rsidR="008B3661">
        <w:t>.</w:t>
      </w:r>
    </w:p>
    <w:p w14:paraId="542F282E" w14:textId="1815C498" w:rsidR="00144C06" w:rsidRDefault="008B3661" w:rsidP="00C9748C">
      <w:pPr>
        <w:pStyle w:val="ListBullet"/>
        <w:spacing w:line="240" w:lineRule="auto"/>
      </w:pPr>
      <w:r>
        <w:t>Sathyabama Universi</w:t>
      </w:r>
      <w:r w:rsidR="00144C06">
        <w:t>ty</w:t>
      </w:r>
      <w:r w:rsidR="001D7047">
        <w:t xml:space="preserve"> - </w:t>
      </w:r>
      <w:r w:rsidR="001D7047" w:rsidRPr="00A24A71">
        <w:rPr>
          <w:b/>
        </w:rPr>
        <w:t>Bachelor of Technology</w:t>
      </w:r>
      <w:r w:rsidR="001D7047">
        <w:t xml:space="preserve"> in Information Technology 2012.</w:t>
      </w:r>
    </w:p>
    <w:p w14:paraId="302546ED" w14:textId="22AF524E" w:rsidR="00144C06" w:rsidRDefault="00144C06" w:rsidP="00C9748C">
      <w:pPr>
        <w:pStyle w:val="Heading1"/>
      </w:pPr>
      <w:r>
        <w:t>Experience</w:t>
      </w:r>
    </w:p>
    <w:p w14:paraId="60BC83A6" w14:textId="5D7BA62D" w:rsidR="008611CF" w:rsidRPr="00552724" w:rsidRDefault="001D7047" w:rsidP="00C63E7B">
      <w:pPr>
        <w:pStyle w:val="Heading3"/>
      </w:pPr>
      <w:r>
        <w:t>UC Riverside</w:t>
      </w:r>
      <w:r w:rsidR="008611CF" w:rsidRPr="00552724">
        <w:t xml:space="preserve"> </w:t>
      </w:r>
      <w:r w:rsidR="008611CF" w:rsidRPr="008C449C">
        <w:t>|</w:t>
      </w:r>
      <w:r w:rsidR="008C449C">
        <w:t xml:space="preserve"> </w:t>
      </w:r>
      <w:r>
        <w:t>Full Stack Developer</w:t>
      </w:r>
      <w:r w:rsidR="008611CF" w:rsidRPr="008C449C">
        <w:t xml:space="preserve"> | 2018</w:t>
      </w:r>
      <w:r>
        <w:t xml:space="preserve"> </w:t>
      </w:r>
      <w:r w:rsidR="008611CF" w:rsidRPr="008C449C">
        <w:t>-</w:t>
      </w:r>
      <w:r>
        <w:t xml:space="preserve"> Present</w:t>
      </w:r>
    </w:p>
    <w:p w14:paraId="0C4AF918" w14:textId="3224AEB5" w:rsidR="006E640C" w:rsidRPr="00551547" w:rsidRDefault="00A869ED" w:rsidP="006E640C">
      <w:pPr>
        <w:rPr>
          <w:rFonts w:cstheme="minorHAnsi"/>
        </w:rPr>
      </w:pPr>
      <w:r>
        <w:rPr>
          <w:rFonts w:cstheme="minorHAnsi"/>
          <w:noProof/>
          <w:color w:val="000000"/>
        </w:rPr>
        <w:t xml:space="preserve">Full stack engineer </w:t>
      </w:r>
      <w:r w:rsidR="00D37504">
        <w:rPr>
          <w:rFonts w:cstheme="minorHAnsi"/>
          <w:noProof/>
          <w:color w:val="000000"/>
        </w:rPr>
        <w:t xml:space="preserve">designing &amp; </w:t>
      </w:r>
      <w:r>
        <w:rPr>
          <w:rFonts w:cstheme="minorHAnsi"/>
          <w:noProof/>
          <w:color w:val="000000"/>
        </w:rPr>
        <w:t xml:space="preserve">developing end-to-end web </w:t>
      </w:r>
      <w:r w:rsidR="00EA1E57">
        <w:rPr>
          <w:rFonts w:cstheme="minorHAnsi"/>
          <w:noProof/>
          <w:color w:val="000000"/>
        </w:rPr>
        <w:t>solutions</w:t>
      </w:r>
      <w:r w:rsidR="006E640C">
        <w:rPr>
          <w:rFonts w:cstheme="minorHAnsi"/>
          <w:noProof/>
          <w:color w:val="000000"/>
        </w:rPr>
        <w:t>.</w:t>
      </w:r>
      <w:r w:rsidR="0097112C">
        <w:rPr>
          <w:rFonts w:cstheme="minorHAnsi"/>
          <w:noProof/>
          <w:color w:val="000000"/>
        </w:rPr>
        <w:t xml:space="preserve"> </w:t>
      </w:r>
      <w:r>
        <w:rPr>
          <w:rFonts w:cstheme="minorHAnsi"/>
          <w:noProof/>
          <w:color w:val="000000"/>
        </w:rPr>
        <w:t xml:space="preserve">Transforming </w:t>
      </w:r>
      <w:r w:rsidR="00D37504">
        <w:rPr>
          <w:rFonts w:cstheme="minorHAnsi"/>
          <w:noProof/>
          <w:color w:val="000000"/>
        </w:rPr>
        <w:t xml:space="preserve">complex </w:t>
      </w:r>
      <w:r>
        <w:rPr>
          <w:rFonts w:cstheme="minorHAnsi"/>
          <w:noProof/>
          <w:color w:val="000000"/>
        </w:rPr>
        <w:t>business requirements to easy to use web application with responsive and performant design</w:t>
      </w:r>
      <w:r w:rsidR="006E640C">
        <w:rPr>
          <w:rFonts w:cstheme="minorHAnsi"/>
          <w:noProof/>
          <w:color w:val="000000"/>
        </w:rPr>
        <w:t xml:space="preserve">. </w:t>
      </w:r>
    </w:p>
    <w:p w14:paraId="21C9E923" w14:textId="08507AB2" w:rsidR="008A3D3C" w:rsidRDefault="008A3D3C" w:rsidP="008A3D3C">
      <w:pPr>
        <w:numPr>
          <w:ilvl w:val="0"/>
          <w:numId w:val="24"/>
        </w:numPr>
        <w:spacing w:after="0"/>
      </w:pPr>
      <w:r>
        <w:t xml:space="preserve">Implementing </w:t>
      </w:r>
      <w:r w:rsidRPr="00655689">
        <w:rPr>
          <w:b/>
        </w:rPr>
        <w:t>MVC</w:t>
      </w:r>
      <w:r>
        <w:t xml:space="preserve"> design pattern using Node.js, MySQL to query, route data in the app and using Handlebars to generate HTML pages.</w:t>
      </w:r>
    </w:p>
    <w:p w14:paraId="51902435" w14:textId="08C09ADF" w:rsidR="008A3D3C" w:rsidRDefault="007E357D" w:rsidP="007E357D">
      <w:pPr>
        <w:numPr>
          <w:ilvl w:val="0"/>
          <w:numId w:val="24"/>
        </w:numPr>
        <w:spacing w:after="0"/>
      </w:pPr>
      <w:r w:rsidRPr="002F31FA">
        <w:t xml:space="preserve">Building single-page web applications with </w:t>
      </w:r>
      <w:r w:rsidRPr="00655689">
        <w:rPr>
          <w:b/>
        </w:rPr>
        <w:t>RESTful</w:t>
      </w:r>
      <w:r w:rsidRPr="002F31FA">
        <w:t xml:space="preserve"> APIs and AJAX methods</w:t>
      </w:r>
      <w:r>
        <w:t xml:space="preserve"> adhering </w:t>
      </w:r>
      <w:r w:rsidRPr="00655689">
        <w:rPr>
          <w:b/>
        </w:rPr>
        <w:t>MVVM</w:t>
      </w:r>
      <w:r>
        <w:t xml:space="preserve"> design patterns</w:t>
      </w:r>
    </w:p>
    <w:p w14:paraId="6002009A" w14:textId="0BF261DB" w:rsidR="007E357D" w:rsidRDefault="007E357D" w:rsidP="007E357D">
      <w:pPr>
        <w:numPr>
          <w:ilvl w:val="0"/>
          <w:numId w:val="24"/>
        </w:numPr>
        <w:spacing w:after="0"/>
      </w:pPr>
      <w:r>
        <w:t xml:space="preserve">Designing and developing </w:t>
      </w:r>
      <w:r w:rsidRPr="00655689">
        <w:rPr>
          <w:b/>
        </w:rPr>
        <w:t>responsive</w:t>
      </w:r>
      <w:r>
        <w:t xml:space="preserve"> web pages with extensive experience using </w:t>
      </w:r>
      <w:r w:rsidRPr="00655689">
        <w:rPr>
          <w:b/>
        </w:rPr>
        <w:t>Bootstrap</w:t>
      </w:r>
      <w:r>
        <w:t>.</w:t>
      </w:r>
    </w:p>
    <w:p w14:paraId="5B45AB38" w14:textId="77777777" w:rsidR="008A3D3C" w:rsidRDefault="008A3D3C" w:rsidP="008A3D3C">
      <w:pPr>
        <w:numPr>
          <w:ilvl w:val="0"/>
          <w:numId w:val="24"/>
        </w:numPr>
        <w:spacing w:after="0"/>
      </w:pPr>
      <w:r>
        <w:t>Creating database models to represent complex business entities and relationships.</w:t>
      </w:r>
    </w:p>
    <w:p w14:paraId="64275BC5" w14:textId="50FD81CD" w:rsidR="008A3D3C" w:rsidRDefault="008A3D3C" w:rsidP="00B64C78">
      <w:pPr>
        <w:numPr>
          <w:ilvl w:val="0"/>
          <w:numId w:val="24"/>
        </w:numPr>
        <w:spacing w:after="0"/>
      </w:pPr>
      <w:r>
        <w:t xml:space="preserve">Creating the application in a Node.js and </w:t>
      </w:r>
      <w:r w:rsidRPr="00655689">
        <w:rPr>
          <w:b/>
        </w:rPr>
        <w:t>Express</w:t>
      </w:r>
      <w:r>
        <w:t xml:space="preserve"> on the back-end and the </w:t>
      </w:r>
      <w:r w:rsidRPr="00655689">
        <w:rPr>
          <w:b/>
        </w:rPr>
        <w:t>Materialize</w:t>
      </w:r>
      <w:r>
        <w:t xml:space="preserve"> CSS framework on the front-end.</w:t>
      </w:r>
    </w:p>
    <w:p w14:paraId="1A60E9A0" w14:textId="59091B0B" w:rsidR="00B64C78" w:rsidRDefault="00B64C78" w:rsidP="00B64C78">
      <w:pPr>
        <w:numPr>
          <w:ilvl w:val="0"/>
          <w:numId w:val="24"/>
        </w:numPr>
        <w:spacing w:after="0"/>
      </w:pPr>
      <w:r w:rsidRPr="002F31FA">
        <w:t xml:space="preserve">Extensively worked on subroutines for different </w:t>
      </w:r>
      <w:r w:rsidRPr="00F71E60">
        <w:rPr>
          <w:b/>
        </w:rPr>
        <w:t>APIs</w:t>
      </w:r>
      <w:r w:rsidRPr="002F31FA">
        <w:t xml:space="preserve"> using </w:t>
      </w:r>
      <w:r w:rsidR="008A3D3C">
        <w:t>Node.js</w:t>
      </w:r>
      <w:r w:rsidRPr="002F31FA">
        <w:t xml:space="preserve">, modifying and creating new connections to Database. </w:t>
      </w:r>
    </w:p>
    <w:p w14:paraId="4D5F610B" w14:textId="466D0ADA" w:rsidR="00655689" w:rsidRPr="002F31FA" w:rsidRDefault="00655689" w:rsidP="00B64C78">
      <w:pPr>
        <w:numPr>
          <w:ilvl w:val="0"/>
          <w:numId w:val="24"/>
        </w:numPr>
        <w:spacing w:after="0"/>
      </w:pPr>
      <w:r>
        <w:t>Writing unit tests using Mocha &amp; Chai libraries.</w:t>
      </w:r>
    </w:p>
    <w:p w14:paraId="5840262E" w14:textId="78CF00C9" w:rsidR="008A3D3C" w:rsidRDefault="007E357D" w:rsidP="008A3D3C">
      <w:pPr>
        <w:numPr>
          <w:ilvl w:val="0"/>
          <w:numId w:val="24"/>
        </w:numPr>
        <w:spacing w:after="0"/>
      </w:pPr>
      <w:r>
        <w:t xml:space="preserve">Versioning code in </w:t>
      </w:r>
      <w:r w:rsidRPr="00655689">
        <w:rPr>
          <w:b/>
        </w:rPr>
        <w:t>GitHub</w:t>
      </w:r>
      <w:r>
        <w:t xml:space="preserve"> and </w:t>
      </w:r>
      <w:r w:rsidR="008A3D3C">
        <w:t>performing peer review.</w:t>
      </w:r>
    </w:p>
    <w:p w14:paraId="28445D83" w14:textId="77777777" w:rsidR="007E357D" w:rsidRDefault="007E357D" w:rsidP="007E357D">
      <w:pPr>
        <w:numPr>
          <w:ilvl w:val="0"/>
          <w:numId w:val="24"/>
        </w:numPr>
        <w:spacing w:after="0"/>
      </w:pPr>
      <w:r>
        <w:t>Collaborating and co-developing with application UI/UX designers.</w:t>
      </w:r>
    </w:p>
    <w:p w14:paraId="6B47458F" w14:textId="01CB6DDE" w:rsidR="007E357D" w:rsidRDefault="007E357D" w:rsidP="008A3D3C">
      <w:pPr>
        <w:numPr>
          <w:ilvl w:val="0"/>
          <w:numId w:val="24"/>
        </w:numPr>
        <w:spacing w:after="0"/>
      </w:pPr>
      <w:r w:rsidRPr="00655689">
        <w:rPr>
          <w:b/>
        </w:rPr>
        <w:t>Debugging</w:t>
      </w:r>
      <w:r>
        <w:t xml:space="preserve"> front-end issues with Chrome developer tools.</w:t>
      </w:r>
    </w:p>
    <w:p w14:paraId="7442804D" w14:textId="6DA12DE5" w:rsidR="00D123A1" w:rsidRDefault="00D123A1" w:rsidP="008A3D3C">
      <w:pPr>
        <w:numPr>
          <w:ilvl w:val="0"/>
          <w:numId w:val="24"/>
        </w:numPr>
        <w:spacing w:after="0"/>
      </w:pPr>
      <w:r>
        <w:t>Validating JavaScript performance using Chrome Lighthouse extension.</w:t>
      </w:r>
    </w:p>
    <w:p w14:paraId="3342BD26" w14:textId="07D981D6" w:rsidR="006E640C" w:rsidRPr="002F31FA" w:rsidRDefault="006E640C" w:rsidP="006E640C">
      <w:pPr>
        <w:numPr>
          <w:ilvl w:val="0"/>
          <w:numId w:val="24"/>
        </w:numPr>
        <w:spacing w:after="0"/>
      </w:pPr>
      <w:r w:rsidRPr="002F31FA">
        <w:t>Contributed software engineering expertise in the development of products through the software lifecycle, from requirements definition through successful deployment.</w:t>
      </w:r>
    </w:p>
    <w:p w14:paraId="225F33D2" w14:textId="77777777" w:rsidR="006E640C" w:rsidRPr="002F31FA" w:rsidRDefault="006E640C" w:rsidP="006E640C">
      <w:pPr>
        <w:numPr>
          <w:ilvl w:val="0"/>
          <w:numId w:val="24"/>
        </w:numPr>
        <w:spacing w:after="0"/>
      </w:pPr>
      <w:r w:rsidRPr="002F31FA">
        <w:t>Facilitated customization of systems by encouraging software engineering team to adopt emerging standards for software application development architecture and tools.</w:t>
      </w:r>
    </w:p>
    <w:p w14:paraId="21D64761" w14:textId="1B13935D" w:rsidR="00D123A1" w:rsidRDefault="00655689" w:rsidP="007E357D">
      <w:pPr>
        <w:numPr>
          <w:ilvl w:val="0"/>
          <w:numId w:val="24"/>
        </w:numPr>
        <w:spacing w:after="0"/>
      </w:pPr>
      <w:r>
        <w:t xml:space="preserve">Developing software using </w:t>
      </w:r>
      <w:r w:rsidRPr="00F71E60">
        <w:rPr>
          <w:b/>
        </w:rPr>
        <w:t>agile</w:t>
      </w:r>
      <w:r>
        <w:t xml:space="preserve"> methodology and participating in agile activities.</w:t>
      </w:r>
    </w:p>
    <w:p w14:paraId="2AE9FDCA" w14:textId="5B6A8DFF" w:rsidR="006E640C" w:rsidRPr="002F31FA" w:rsidRDefault="007E357D" w:rsidP="007E357D">
      <w:pPr>
        <w:numPr>
          <w:ilvl w:val="0"/>
          <w:numId w:val="24"/>
        </w:numPr>
        <w:spacing w:after="0"/>
      </w:pPr>
      <w:r>
        <w:t>Using</w:t>
      </w:r>
      <w:r w:rsidR="006E640C" w:rsidRPr="002F31FA">
        <w:t xml:space="preserve"> AJAX calls through </w:t>
      </w:r>
      <w:r w:rsidR="006E640C" w:rsidRPr="00655689">
        <w:rPr>
          <w:b/>
        </w:rPr>
        <w:t>Handlebars</w:t>
      </w:r>
      <w:r w:rsidR="006E640C" w:rsidRPr="002F31FA">
        <w:t xml:space="preserve"> JS to populate the data tables on the front-end.</w:t>
      </w:r>
    </w:p>
    <w:p w14:paraId="6DB9FAA8" w14:textId="17A62530" w:rsidR="006E640C" w:rsidRPr="002F31FA" w:rsidRDefault="006E640C" w:rsidP="006E640C">
      <w:pPr>
        <w:numPr>
          <w:ilvl w:val="0"/>
          <w:numId w:val="24"/>
        </w:numPr>
        <w:spacing w:after="0"/>
      </w:pPr>
      <w:r w:rsidRPr="002F31FA">
        <w:t>Track</w:t>
      </w:r>
      <w:r w:rsidR="007E357D">
        <w:t>ing</w:t>
      </w:r>
      <w:r w:rsidRPr="002F31FA">
        <w:t xml:space="preserve"> and </w:t>
      </w:r>
      <w:r w:rsidR="007E357D">
        <w:t>addressing</w:t>
      </w:r>
      <w:r w:rsidRPr="002F31FA">
        <w:t xml:space="preserve"> tickets for </w:t>
      </w:r>
      <w:r w:rsidRPr="00F71E60">
        <w:rPr>
          <w:b/>
        </w:rPr>
        <w:t>defects</w:t>
      </w:r>
      <w:r w:rsidRPr="002F31FA">
        <w:t xml:space="preserve"> on bug reporting tool (Jira).</w:t>
      </w:r>
    </w:p>
    <w:p w14:paraId="1CB5387F" w14:textId="77777777" w:rsidR="006E640C" w:rsidRDefault="006E640C" w:rsidP="006E640C">
      <w:pPr>
        <w:spacing w:after="0"/>
        <w:ind w:left="1080"/>
        <w:rPr>
          <w:rFonts w:cstheme="minorHAnsi"/>
        </w:rPr>
      </w:pPr>
    </w:p>
    <w:p w14:paraId="0BFA1570" w14:textId="249AC1B3" w:rsidR="009743D7" w:rsidRPr="00312481" w:rsidRDefault="00BB4BF0" w:rsidP="00C63E7B">
      <w:pPr>
        <w:pStyle w:val="Heading3"/>
      </w:pPr>
      <w:r>
        <w:t>Wesgrow</w:t>
      </w:r>
      <w:r w:rsidR="008B3661">
        <w:t xml:space="preserve"> </w:t>
      </w:r>
      <w:r>
        <w:t>Software | J</w:t>
      </w:r>
      <w:r w:rsidR="00935CD7">
        <w:t>r.</w:t>
      </w:r>
      <w:r>
        <w:t xml:space="preserve"> Software Engineer | 2012 - 2014</w:t>
      </w:r>
    </w:p>
    <w:p w14:paraId="0CDDAA84" w14:textId="1687F4C2" w:rsidR="00BB4BF0" w:rsidRPr="00250EA9" w:rsidRDefault="00935CD7" w:rsidP="00BB4BF0">
      <w:pPr>
        <w:rPr>
          <w:rFonts w:cstheme="minorHAnsi"/>
        </w:rPr>
      </w:pPr>
      <w:r>
        <w:rPr>
          <w:rFonts w:cstheme="minorHAnsi"/>
        </w:rPr>
        <w:t>S</w:t>
      </w:r>
      <w:r w:rsidR="005F7C4A">
        <w:rPr>
          <w:rFonts w:cstheme="minorHAnsi"/>
        </w:rPr>
        <w:t xml:space="preserve">oftware </w:t>
      </w:r>
      <w:r w:rsidR="00BB4BF0" w:rsidRPr="00A04A83">
        <w:rPr>
          <w:rFonts w:cstheme="minorHAnsi"/>
        </w:rPr>
        <w:t>engineer, working in various capacities to p</w:t>
      </w:r>
      <w:r>
        <w:rPr>
          <w:rFonts w:cstheme="minorHAnsi"/>
        </w:rPr>
        <w:t>rovide digital technology services to business clients in the fields of eCommerce, content management &amp; productivity services.</w:t>
      </w:r>
    </w:p>
    <w:p w14:paraId="0D224A3C" w14:textId="029758DA" w:rsidR="002F31FA" w:rsidRPr="00F147F6" w:rsidRDefault="002F31FA" w:rsidP="002F31FA">
      <w:pPr>
        <w:numPr>
          <w:ilvl w:val="0"/>
          <w:numId w:val="24"/>
        </w:numPr>
        <w:spacing w:after="0"/>
      </w:pPr>
      <w:r>
        <w:t xml:space="preserve">Coding on </w:t>
      </w:r>
      <w:r w:rsidRPr="00F71E60">
        <w:rPr>
          <w:b/>
        </w:rPr>
        <w:t>CSS</w:t>
      </w:r>
      <w:r>
        <w:t xml:space="preserve"> &amp; </w:t>
      </w:r>
      <w:r w:rsidRPr="00F71E60">
        <w:rPr>
          <w:b/>
        </w:rPr>
        <w:t>JavaScript</w:t>
      </w:r>
      <w:r>
        <w:t xml:space="preserve"> libraries for bug fixes &amp; feature implementation.</w:t>
      </w:r>
    </w:p>
    <w:p w14:paraId="1B806BBC" w14:textId="4846D736" w:rsidR="00F147F6" w:rsidRDefault="002F31FA" w:rsidP="00F147F6">
      <w:pPr>
        <w:numPr>
          <w:ilvl w:val="0"/>
          <w:numId w:val="24"/>
        </w:numPr>
        <w:spacing w:after="0"/>
      </w:pPr>
      <w:r>
        <w:lastRenderedPageBreak/>
        <w:t>Analyzing requirements, clarifying &amp; resolving issues with client teams</w:t>
      </w:r>
    </w:p>
    <w:p w14:paraId="006FB1FC" w14:textId="77777777" w:rsidR="002323F2" w:rsidRDefault="002323F2" w:rsidP="002323F2">
      <w:pPr>
        <w:numPr>
          <w:ilvl w:val="0"/>
          <w:numId w:val="24"/>
        </w:numPr>
        <w:spacing w:after="0"/>
      </w:pPr>
      <w:r>
        <w:t xml:space="preserve">Peer reviewing and updating code with client team to meet their </w:t>
      </w:r>
      <w:r w:rsidRPr="00F71E60">
        <w:rPr>
          <w:b/>
        </w:rPr>
        <w:t>coding standards</w:t>
      </w:r>
    </w:p>
    <w:p w14:paraId="60BAFC58" w14:textId="6207F347" w:rsidR="002323F2" w:rsidRDefault="002323F2" w:rsidP="00F147F6">
      <w:pPr>
        <w:numPr>
          <w:ilvl w:val="0"/>
          <w:numId w:val="24"/>
        </w:numPr>
        <w:spacing w:after="0"/>
      </w:pPr>
      <w:r>
        <w:t xml:space="preserve">Versioning code in </w:t>
      </w:r>
      <w:r w:rsidRPr="00F71E60">
        <w:rPr>
          <w:b/>
        </w:rPr>
        <w:t>git</w:t>
      </w:r>
      <w:r w:rsidR="00FF54ED">
        <w:t xml:space="preserve"> to defined branching strategy.</w:t>
      </w:r>
    </w:p>
    <w:p w14:paraId="1E6178F1" w14:textId="6D6ACA1E" w:rsidR="00F50703" w:rsidRDefault="009D30D6" w:rsidP="00BB4BF0">
      <w:pPr>
        <w:numPr>
          <w:ilvl w:val="0"/>
          <w:numId w:val="24"/>
        </w:numPr>
        <w:spacing w:after="0"/>
      </w:pPr>
      <w:r>
        <w:t>Maintaining consistency in the web content developed to meet specifications</w:t>
      </w:r>
      <w:r w:rsidR="0097112C">
        <w:t>.</w:t>
      </w:r>
    </w:p>
    <w:p w14:paraId="60EBDD49" w14:textId="660CCEF8" w:rsidR="00BB4BF0" w:rsidRDefault="00BB4BF0" w:rsidP="00BB4BF0">
      <w:pPr>
        <w:numPr>
          <w:ilvl w:val="0"/>
          <w:numId w:val="24"/>
        </w:numPr>
        <w:spacing w:after="0"/>
      </w:pPr>
      <w:r w:rsidRPr="002F31FA">
        <w:t xml:space="preserve">Strong knowledge in SDLC -worked mainly with </w:t>
      </w:r>
      <w:r w:rsidRPr="00F71E60">
        <w:rPr>
          <w:b/>
        </w:rPr>
        <w:t>Agile</w:t>
      </w:r>
      <w:r w:rsidRPr="002F31FA">
        <w:t xml:space="preserve"> Software Development Methodology.</w:t>
      </w:r>
    </w:p>
    <w:p w14:paraId="146CFAAE" w14:textId="0D0FB4B0" w:rsidR="00FF54ED" w:rsidRDefault="00FF54ED" w:rsidP="00BB4BF0">
      <w:pPr>
        <w:numPr>
          <w:ilvl w:val="0"/>
          <w:numId w:val="24"/>
        </w:numPr>
        <w:spacing w:after="0"/>
      </w:pPr>
      <w:r w:rsidRPr="00F71E60">
        <w:rPr>
          <w:b/>
        </w:rPr>
        <w:t>Debugging</w:t>
      </w:r>
      <w:r>
        <w:t xml:space="preserve"> code for all modern browsers for a fully functional website.</w:t>
      </w:r>
    </w:p>
    <w:p w14:paraId="2E938D72" w14:textId="4367D78C" w:rsidR="00FF54ED" w:rsidRDefault="00FF54ED" w:rsidP="00BB4BF0">
      <w:pPr>
        <w:numPr>
          <w:ilvl w:val="0"/>
          <w:numId w:val="24"/>
        </w:numPr>
        <w:spacing w:after="0"/>
      </w:pPr>
      <w:r>
        <w:t xml:space="preserve">Developing and executing </w:t>
      </w:r>
      <w:r w:rsidRPr="00F71E60">
        <w:rPr>
          <w:b/>
        </w:rPr>
        <w:t>jMeter</w:t>
      </w:r>
      <w:r>
        <w:t xml:space="preserve"> performance tests to validate website performance.</w:t>
      </w:r>
    </w:p>
    <w:p w14:paraId="01C4FE9D" w14:textId="63C61D44" w:rsidR="00FF54ED" w:rsidRPr="002F31FA" w:rsidRDefault="00FF54ED" w:rsidP="00BB4BF0">
      <w:pPr>
        <w:numPr>
          <w:ilvl w:val="0"/>
          <w:numId w:val="24"/>
        </w:numPr>
        <w:spacing w:after="0"/>
      </w:pPr>
      <w:r>
        <w:t xml:space="preserve">Working with QA team and UAT team to assist with bug fixes and </w:t>
      </w:r>
      <w:r w:rsidRPr="00F71E60">
        <w:rPr>
          <w:b/>
        </w:rPr>
        <w:t>go-live</w:t>
      </w:r>
      <w:r>
        <w:t xml:space="preserve"> activities</w:t>
      </w:r>
      <w:r w:rsidR="00D37504">
        <w:t>.</w:t>
      </w:r>
    </w:p>
    <w:p w14:paraId="2FF68643" w14:textId="77777777" w:rsidR="00BB4BF0" w:rsidRPr="002F31FA" w:rsidRDefault="00BB4BF0" w:rsidP="00BB4BF0">
      <w:pPr>
        <w:numPr>
          <w:ilvl w:val="0"/>
          <w:numId w:val="24"/>
        </w:numPr>
        <w:spacing w:after="0"/>
      </w:pPr>
      <w:r w:rsidRPr="002F31FA">
        <w:t>Develop software and systems on test driven development and continuous integration practices, establish monitoring and automation processes.</w:t>
      </w:r>
    </w:p>
    <w:p w14:paraId="1F898E5C" w14:textId="06F711A7" w:rsidR="00BB4BF0" w:rsidRPr="002F31FA" w:rsidRDefault="00F04FD9" w:rsidP="00BB4BF0">
      <w:pPr>
        <w:numPr>
          <w:ilvl w:val="0"/>
          <w:numId w:val="24"/>
        </w:numPr>
        <w:spacing w:after="0"/>
      </w:pPr>
      <w:r>
        <w:t xml:space="preserve">Researching and adopting new technologies </w:t>
      </w:r>
      <w:r w:rsidR="006F1E7F">
        <w:t>to implement</w:t>
      </w:r>
      <w:r>
        <w:t xml:space="preserve"> requirements</w:t>
      </w:r>
      <w:r w:rsidR="006F1E7F">
        <w:t xml:space="preserve"> in the most effective way</w:t>
      </w:r>
      <w:r>
        <w:t>.</w:t>
      </w:r>
    </w:p>
    <w:p w14:paraId="280F3092" w14:textId="77777777" w:rsidR="00BB4BF0" w:rsidRDefault="00BB4BF0" w:rsidP="00C63E7B">
      <w:pPr>
        <w:pStyle w:val="Heading3"/>
      </w:pPr>
    </w:p>
    <w:p w14:paraId="45EFE77D" w14:textId="4F1922EA" w:rsidR="00312481" w:rsidRPr="00312481" w:rsidRDefault="00BB4BF0" w:rsidP="00C63E7B">
      <w:pPr>
        <w:pStyle w:val="Heading3"/>
      </w:pPr>
      <w:r>
        <w:t>Sathyabama</w:t>
      </w:r>
      <w:r w:rsidR="00312481">
        <w:t xml:space="preserve"> </w:t>
      </w:r>
      <w:r>
        <w:t xml:space="preserve">University </w:t>
      </w:r>
      <w:r w:rsidRPr="00BB4BF0">
        <w:t>|</w:t>
      </w:r>
      <w:r>
        <w:t xml:space="preserve"> Intern Programmer | 2011 </w:t>
      </w:r>
      <w:r w:rsidR="00E30CF1">
        <w:t xml:space="preserve">- </w:t>
      </w:r>
      <w:r w:rsidR="00E30CF1" w:rsidRPr="00BB4BF0">
        <w:t>2012</w:t>
      </w:r>
    </w:p>
    <w:p w14:paraId="55AB1312" w14:textId="22BBE43F" w:rsidR="00BB4BF0" w:rsidRPr="00DA4760" w:rsidRDefault="00A75942" w:rsidP="00DA4760">
      <w:pPr>
        <w:pStyle w:val="ListBullet"/>
        <w:numPr>
          <w:ilvl w:val="0"/>
          <w:numId w:val="0"/>
        </w:numPr>
      </w:pPr>
      <w:r>
        <w:t xml:space="preserve">Interned as programmer in the university </w:t>
      </w:r>
      <w:r w:rsidR="00DA4760">
        <w:t>labs</w:t>
      </w:r>
      <w:r>
        <w:t>, to help development &amp; test teams with test</w:t>
      </w:r>
      <w:r w:rsidRPr="001B29CF">
        <w:t xml:space="preserve"> </w:t>
      </w:r>
      <w:r>
        <w:t>data preparation. Learning Python for data manipulation and fixing bugs in test scripts</w:t>
      </w:r>
    </w:p>
    <w:p w14:paraId="5F44AB90" w14:textId="77777777" w:rsidR="00DA4760" w:rsidRPr="00DA4760" w:rsidRDefault="00DA4760" w:rsidP="00DA4760">
      <w:pPr>
        <w:numPr>
          <w:ilvl w:val="0"/>
          <w:numId w:val="24"/>
        </w:numPr>
        <w:spacing w:after="0"/>
      </w:pPr>
      <w:r w:rsidRPr="00DA4760">
        <w:t>Creating and documenting design artifacts, test procedures and scenarios</w:t>
      </w:r>
    </w:p>
    <w:p w14:paraId="7E324744" w14:textId="65A83E66" w:rsidR="00BB4BF0" w:rsidRPr="002F31FA" w:rsidRDefault="00A61313" w:rsidP="00BB4BF0">
      <w:pPr>
        <w:numPr>
          <w:ilvl w:val="0"/>
          <w:numId w:val="24"/>
        </w:numPr>
        <w:spacing w:after="0"/>
      </w:pPr>
      <w:r w:rsidRPr="002F31FA">
        <w:t xml:space="preserve">Developing python </w:t>
      </w:r>
      <w:r w:rsidRPr="00F71E60">
        <w:rPr>
          <w:b/>
        </w:rPr>
        <w:t>scripts</w:t>
      </w:r>
      <w:r w:rsidRPr="002F31FA">
        <w:t xml:space="preserve"> to create, clean-up and modify test data</w:t>
      </w:r>
    </w:p>
    <w:p w14:paraId="026EABE5" w14:textId="2456701A" w:rsidR="005F7C4A" w:rsidRPr="002F31FA" w:rsidRDefault="005F7C4A" w:rsidP="00BB4BF0">
      <w:pPr>
        <w:numPr>
          <w:ilvl w:val="0"/>
          <w:numId w:val="24"/>
        </w:numPr>
        <w:spacing w:after="0"/>
      </w:pPr>
      <w:r w:rsidRPr="00F71E60">
        <w:rPr>
          <w:b/>
        </w:rPr>
        <w:t>Fixing</w:t>
      </w:r>
      <w:r w:rsidRPr="002F31FA">
        <w:t xml:space="preserve"> test script issues</w:t>
      </w:r>
    </w:p>
    <w:p w14:paraId="607F07B8" w14:textId="59550F06" w:rsidR="00144C06" w:rsidRDefault="005F7C4A" w:rsidP="00BB4BF0">
      <w:pPr>
        <w:numPr>
          <w:ilvl w:val="0"/>
          <w:numId w:val="24"/>
        </w:numPr>
        <w:spacing w:after="0"/>
      </w:pPr>
      <w:r w:rsidRPr="00F71E60">
        <w:rPr>
          <w:b/>
        </w:rPr>
        <w:t>Executing</w:t>
      </w:r>
      <w:r w:rsidRPr="002F31FA">
        <w:t xml:space="preserve"> automated tests and reporting defects.</w:t>
      </w:r>
    </w:p>
    <w:p w14:paraId="2F2E4DD8" w14:textId="1E6D2A31" w:rsidR="009B5028" w:rsidRDefault="009B5028" w:rsidP="009B5028">
      <w:pPr>
        <w:spacing w:after="0"/>
      </w:pPr>
    </w:p>
    <w:p w14:paraId="3FC74B4A" w14:textId="743862DC" w:rsidR="009B5028" w:rsidRPr="00312481" w:rsidRDefault="00C24051" w:rsidP="009B5028">
      <w:pPr>
        <w:pStyle w:val="Heading3"/>
      </w:pPr>
      <w:r>
        <w:t>Other Interests</w:t>
      </w:r>
    </w:p>
    <w:p w14:paraId="6D67CB07" w14:textId="2A77F3B4" w:rsidR="009B5028" w:rsidRPr="002F31FA" w:rsidRDefault="00C24051" w:rsidP="009B5028">
      <w:pPr>
        <w:numPr>
          <w:ilvl w:val="0"/>
          <w:numId w:val="24"/>
        </w:numPr>
        <w:spacing w:after="0"/>
      </w:pPr>
      <w:r>
        <w:t xml:space="preserve">Developing </w:t>
      </w:r>
      <w:r w:rsidRPr="00B2556D">
        <w:rPr>
          <w:b/>
        </w:rPr>
        <w:t>Alexa</w:t>
      </w:r>
      <w:r>
        <w:t xml:space="preserve"> skills using Node.js</w:t>
      </w:r>
    </w:p>
    <w:p w14:paraId="7ECB6E56" w14:textId="0E0677FD" w:rsidR="009B5028" w:rsidRDefault="007E357D" w:rsidP="009B5028">
      <w:pPr>
        <w:numPr>
          <w:ilvl w:val="0"/>
          <w:numId w:val="24"/>
        </w:numPr>
        <w:spacing w:after="0"/>
      </w:pPr>
      <w:r>
        <w:t xml:space="preserve">Learning </w:t>
      </w:r>
      <w:r w:rsidRPr="00B2556D">
        <w:rPr>
          <w:b/>
        </w:rPr>
        <w:t>Heroku</w:t>
      </w:r>
    </w:p>
    <w:p w14:paraId="0C6FEB70" w14:textId="77777777" w:rsidR="00C24051" w:rsidRPr="002F31FA" w:rsidRDefault="00C24051" w:rsidP="00C24051">
      <w:pPr>
        <w:spacing w:after="0"/>
      </w:pPr>
    </w:p>
    <w:p w14:paraId="5CF861A8" w14:textId="77777777" w:rsidR="009B5028" w:rsidRPr="001B29CF" w:rsidRDefault="009B5028" w:rsidP="009B5028">
      <w:pPr>
        <w:spacing w:after="0"/>
      </w:pPr>
    </w:p>
    <w:sectPr w:rsidR="009B5028" w:rsidRPr="001B29CF" w:rsidSect="00617B26">
      <w:footerReference w:type="default" r:id="rId10"/>
      <w:headerReference w:type="firs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0CB1A" w14:textId="77777777" w:rsidR="00565774" w:rsidRDefault="00565774">
      <w:pPr>
        <w:spacing w:after="0"/>
      </w:pPr>
      <w:r>
        <w:separator/>
      </w:r>
    </w:p>
  </w:endnote>
  <w:endnote w:type="continuationSeparator" w:id="0">
    <w:p w14:paraId="16173DA5" w14:textId="77777777" w:rsidR="00565774" w:rsidRDefault="005657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FD41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9BB39" w14:textId="77777777" w:rsidR="00565774" w:rsidRDefault="00565774">
      <w:pPr>
        <w:spacing w:after="0"/>
      </w:pPr>
      <w:r>
        <w:separator/>
      </w:r>
    </w:p>
  </w:footnote>
  <w:footnote w:type="continuationSeparator" w:id="0">
    <w:p w14:paraId="28C254F5" w14:textId="77777777" w:rsidR="00565774" w:rsidRDefault="005657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EC819" w14:textId="77777777" w:rsidR="005123B4" w:rsidRDefault="0051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476113"/>
    <w:multiLevelType w:val="hybridMultilevel"/>
    <w:tmpl w:val="47EC97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4711E"/>
    <w:multiLevelType w:val="multilevel"/>
    <w:tmpl w:val="A74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61"/>
    <w:rsid w:val="00020A7D"/>
    <w:rsid w:val="000A4F59"/>
    <w:rsid w:val="00141A4C"/>
    <w:rsid w:val="00144C06"/>
    <w:rsid w:val="00184A1C"/>
    <w:rsid w:val="0019371A"/>
    <w:rsid w:val="001A490D"/>
    <w:rsid w:val="001B29CF"/>
    <w:rsid w:val="001D7047"/>
    <w:rsid w:val="00230B31"/>
    <w:rsid w:val="002323F2"/>
    <w:rsid w:val="0024377B"/>
    <w:rsid w:val="00250EA9"/>
    <w:rsid w:val="00267301"/>
    <w:rsid w:val="00276E2D"/>
    <w:rsid w:val="0028220F"/>
    <w:rsid w:val="002A4209"/>
    <w:rsid w:val="002E3191"/>
    <w:rsid w:val="002F135F"/>
    <w:rsid w:val="002F31FA"/>
    <w:rsid w:val="00312481"/>
    <w:rsid w:val="00356C14"/>
    <w:rsid w:val="003656F4"/>
    <w:rsid w:val="00371C0A"/>
    <w:rsid w:val="00380603"/>
    <w:rsid w:val="0044272D"/>
    <w:rsid w:val="00485DA1"/>
    <w:rsid w:val="004F162A"/>
    <w:rsid w:val="004F3AB9"/>
    <w:rsid w:val="00510425"/>
    <w:rsid w:val="00511C08"/>
    <w:rsid w:val="005123B4"/>
    <w:rsid w:val="00535A0B"/>
    <w:rsid w:val="00552724"/>
    <w:rsid w:val="00563362"/>
    <w:rsid w:val="00565774"/>
    <w:rsid w:val="00583209"/>
    <w:rsid w:val="005851E3"/>
    <w:rsid w:val="005B13C4"/>
    <w:rsid w:val="005E3039"/>
    <w:rsid w:val="005F7C4A"/>
    <w:rsid w:val="00601DF6"/>
    <w:rsid w:val="00617B26"/>
    <w:rsid w:val="00617F7B"/>
    <w:rsid w:val="006270A9"/>
    <w:rsid w:val="00655689"/>
    <w:rsid w:val="00675956"/>
    <w:rsid w:val="00681034"/>
    <w:rsid w:val="006C41D1"/>
    <w:rsid w:val="006E640C"/>
    <w:rsid w:val="006F1E7F"/>
    <w:rsid w:val="007E357D"/>
    <w:rsid w:val="00816216"/>
    <w:rsid w:val="008611CF"/>
    <w:rsid w:val="0087734B"/>
    <w:rsid w:val="008A3D3C"/>
    <w:rsid w:val="008B3661"/>
    <w:rsid w:val="008C449C"/>
    <w:rsid w:val="00935CD7"/>
    <w:rsid w:val="0097112C"/>
    <w:rsid w:val="009743D7"/>
    <w:rsid w:val="009B5028"/>
    <w:rsid w:val="009C5048"/>
    <w:rsid w:val="009D30D6"/>
    <w:rsid w:val="009D5933"/>
    <w:rsid w:val="009D74A0"/>
    <w:rsid w:val="00A0331A"/>
    <w:rsid w:val="00A24A71"/>
    <w:rsid w:val="00A357DA"/>
    <w:rsid w:val="00A45122"/>
    <w:rsid w:val="00A61313"/>
    <w:rsid w:val="00A75942"/>
    <w:rsid w:val="00A869ED"/>
    <w:rsid w:val="00AD0744"/>
    <w:rsid w:val="00AD3340"/>
    <w:rsid w:val="00AF4133"/>
    <w:rsid w:val="00B13597"/>
    <w:rsid w:val="00B2556D"/>
    <w:rsid w:val="00B41C38"/>
    <w:rsid w:val="00B64C78"/>
    <w:rsid w:val="00B840CA"/>
    <w:rsid w:val="00BA3DDF"/>
    <w:rsid w:val="00BB0D7F"/>
    <w:rsid w:val="00BB4BF0"/>
    <w:rsid w:val="00BD768D"/>
    <w:rsid w:val="00C206D6"/>
    <w:rsid w:val="00C24051"/>
    <w:rsid w:val="00C40CD5"/>
    <w:rsid w:val="00C61F8E"/>
    <w:rsid w:val="00C63E7B"/>
    <w:rsid w:val="00C9748C"/>
    <w:rsid w:val="00CA0C1C"/>
    <w:rsid w:val="00D01BAF"/>
    <w:rsid w:val="00D03A1F"/>
    <w:rsid w:val="00D123A1"/>
    <w:rsid w:val="00D37504"/>
    <w:rsid w:val="00D829C8"/>
    <w:rsid w:val="00DA4760"/>
    <w:rsid w:val="00DD71F6"/>
    <w:rsid w:val="00E30CF1"/>
    <w:rsid w:val="00E83E4B"/>
    <w:rsid w:val="00E90B1C"/>
    <w:rsid w:val="00E938C8"/>
    <w:rsid w:val="00EA1E57"/>
    <w:rsid w:val="00F04FD9"/>
    <w:rsid w:val="00F147F6"/>
    <w:rsid w:val="00F210DD"/>
    <w:rsid w:val="00F50703"/>
    <w:rsid w:val="00F6146D"/>
    <w:rsid w:val="00F71E60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4431E"/>
  <w15:chartTrackingRefBased/>
  <w15:docId w15:val="{4E9BEE78-2F94-4B74-96F3-51A1DFB8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C9748C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9748C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17F7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5272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3E7B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enalal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eenalal.github.io/portfolio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enala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CB624586B04FBBA451754FB3DC5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F190-9227-473B-B43E-0385CEF93933}"/>
      </w:docPartPr>
      <w:docPartBody>
        <w:p w:rsidR="00023255" w:rsidRDefault="008E4874">
          <w:pPr>
            <w:pStyle w:val="22CB624586B04FBBA451754FB3DC5F6D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74"/>
    <w:rsid w:val="00023255"/>
    <w:rsid w:val="004854EC"/>
    <w:rsid w:val="00871D71"/>
    <w:rsid w:val="008E4874"/>
    <w:rsid w:val="008F2D8A"/>
    <w:rsid w:val="00A40CE2"/>
    <w:rsid w:val="00D94CD0"/>
    <w:rsid w:val="00EB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3619F4E9194991B1946BB03E6B9B38">
    <w:name w:val="BA3619F4E9194991B1946BB03E6B9B38"/>
  </w:style>
  <w:style w:type="paragraph" w:customStyle="1" w:styleId="9E1AFBB19FDE497A8DEFCF95F8FEA364">
    <w:name w:val="9E1AFBB19FDE497A8DEFCF95F8FEA364"/>
  </w:style>
  <w:style w:type="paragraph" w:customStyle="1" w:styleId="49C1ABC1979A4E5B860D5A5A848DECE4">
    <w:name w:val="49C1ABC1979A4E5B860D5A5A848DECE4"/>
  </w:style>
  <w:style w:type="paragraph" w:customStyle="1" w:styleId="6E4B7FDE3A71442888E37A3A1F631017">
    <w:name w:val="6E4B7FDE3A71442888E37A3A1F631017"/>
  </w:style>
  <w:style w:type="paragraph" w:customStyle="1" w:styleId="22CB624586B04FBBA451754FB3DC5F6D">
    <w:name w:val="22CB624586B04FBBA451754FB3DC5F6D"/>
  </w:style>
  <w:style w:type="paragraph" w:customStyle="1" w:styleId="BB96C33CEF774344A41EBDC816814950">
    <w:name w:val="BB96C33CEF774344A41EBDC816814950"/>
  </w:style>
  <w:style w:type="paragraph" w:customStyle="1" w:styleId="A345DC355B6D411B90EEA420758CA582">
    <w:name w:val="A345DC355B6D411B90EEA420758CA582"/>
  </w:style>
  <w:style w:type="paragraph" w:customStyle="1" w:styleId="EC980F6BC2EC42F683317EFFDCCF29D1">
    <w:name w:val="EC980F6BC2EC42F683317EFFDCCF29D1"/>
  </w:style>
  <w:style w:type="paragraph" w:customStyle="1" w:styleId="2FD85CD0A36B44488CF2B1B407C248D3">
    <w:name w:val="2FD85CD0A36B44488CF2B1B407C248D3"/>
  </w:style>
  <w:style w:type="paragraph" w:customStyle="1" w:styleId="27EB4EA3FA4F46B08DC26F3C1EDF2B57">
    <w:name w:val="27EB4EA3FA4F46B08DC26F3C1EDF2B57"/>
  </w:style>
  <w:style w:type="paragraph" w:customStyle="1" w:styleId="ADBB0170B586409B9EDE9C3A828995D9">
    <w:name w:val="ADBB0170B586409B9EDE9C3A828995D9"/>
  </w:style>
  <w:style w:type="paragraph" w:customStyle="1" w:styleId="7589D1EDFDCF46C2904150329D30F587">
    <w:name w:val="7589D1EDFDCF46C2904150329D30F587"/>
  </w:style>
  <w:style w:type="paragraph" w:customStyle="1" w:styleId="B2BF45BF74B9496EBF2EB565123A5B98">
    <w:name w:val="B2BF45BF74B9496EBF2EB565123A5B98"/>
  </w:style>
  <w:style w:type="paragraph" w:customStyle="1" w:styleId="986DB0FE28804D8C8ED7D3EDF0ECB0AE">
    <w:name w:val="986DB0FE28804D8C8ED7D3EDF0ECB0AE"/>
  </w:style>
  <w:style w:type="paragraph" w:customStyle="1" w:styleId="FBBE4B30C3384303AF8CC41E42EFFFD4">
    <w:name w:val="FBBE4B30C3384303AF8CC41E42EFFFD4"/>
  </w:style>
  <w:style w:type="paragraph" w:customStyle="1" w:styleId="6652042E770E4E9AAC488ECCF2434E31">
    <w:name w:val="6652042E770E4E9AAC488ECCF2434E31"/>
  </w:style>
  <w:style w:type="paragraph" w:customStyle="1" w:styleId="F819BA54D71C442C88EE8A239855D171">
    <w:name w:val="F819BA54D71C442C88EE8A239855D171"/>
  </w:style>
  <w:style w:type="paragraph" w:customStyle="1" w:styleId="73F6271CDC7945A2A03D14A28972E4A0">
    <w:name w:val="73F6271CDC7945A2A03D14A28972E4A0"/>
  </w:style>
  <w:style w:type="paragraph" w:customStyle="1" w:styleId="74DC3FC0EADF467BA41D2790818FB7C5">
    <w:name w:val="74DC3FC0EADF467BA41D2790818FB7C5"/>
  </w:style>
  <w:style w:type="paragraph" w:customStyle="1" w:styleId="DBC899883D714B6085B4DEEDAE87BECA">
    <w:name w:val="DBC899883D714B6085B4DEEDAE87BECA"/>
  </w:style>
  <w:style w:type="paragraph" w:customStyle="1" w:styleId="CB1414C91F1B41B3B1974A036161B724">
    <w:name w:val="CB1414C91F1B41B3B1974A036161B724"/>
  </w:style>
  <w:style w:type="paragraph" w:customStyle="1" w:styleId="FCAA39C2223F49F39196D44BBE05F9CB">
    <w:name w:val="FCAA39C2223F49F39196D44BBE05F9CB"/>
  </w:style>
  <w:style w:type="paragraph" w:customStyle="1" w:styleId="15742AD705F444A197C2E11A287AB825">
    <w:name w:val="15742AD705F444A197C2E11A287AB825"/>
  </w:style>
  <w:style w:type="paragraph" w:customStyle="1" w:styleId="3805F86903FD4D17BB9640194C5E1F00">
    <w:name w:val="3805F86903FD4D17BB9640194C5E1F00"/>
  </w:style>
  <w:style w:type="paragraph" w:customStyle="1" w:styleId="A66460CF1AF74823BF04601B45FC750B">
    <w:name w:val="A66460CF1AF74823BF04601B45FC750B"/>
  </w:style>
  <w:style w:type="paragraph" w:customStyle="1" w:styleId="4FB97A5F8960447C82E38F66C0A7C1C7">
    <w:name w:val="4FB97A5F8960447C82E38F66C0A7C1C7"/>
  </w:style>
  <w:style w:type="paragraph" w:customStyle="1" w:styleId="06ABB8B2ED534CB89C8574EA7BD66BD9">
    <w:name w:val="06ABB8B2ED534CB89C8574EA7BD66BD9"/>
  </w:style>
  <w:style w:type="paragraph" w:customStyle="1" w:styleId="86FD42B25AD146CDA4B20AC65C3ADC95">
    <w:name w:val="86FD42B25AD146CDA4B20AC65C3ADC95"/>
  </w:style>
  <w:style w:type="paragraph" w:customStyle="1" w:styleId="3A5B784339504436B541522A928996AF">
    <w:name w:val="3A5B784339504436B541522A928996AF"/>
  </w:style>
  <w:style w:type="paragraph" w:customStyle="1" w:styleId="3C8D90DC5B9C4275AAD0E1510B4AE73F">
    <w:name w:val="3C8D90DC5B9C4275AAD0E1510B4AE73F"/>
  </w:style>
  <w:style w:type="paragraph" w:customStyle="1" w:styleId="CF46B16E2C284480B07C02FA8321E571">
    <w:name w:val="CF46B16E2C284480B07C02FA8321E571"/>
  </w:style>
  <w:style w:type="paragraph" w:customStyle="1" w:styleId="C0D84CEA66134395AAF8955970F7C378">
    <w:name w:val="C0D84CEA66134395AAF8955970F7C378"/>
  </w:style>
  <w:style w:type="paragraph" w:customStyle="1" w:styleId="B4FD08D6706C496D873FA9DACAA503E0">
    <w:name w:val="B4FD08D6706C496D873FA9DACAA50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418FB-F9C3-4050-8700-8B0D1343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565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Meenal Subramanian</dc:creator>
  <cp:keywords/>
  <cp:lastModifiedBy>Meenal Subramanian</cp:lastModifiedBy>
  <cp:revision>39</cp:revision>
  <dcterms:created xsi:type="dcterms:W3CDTF">2019-01-28T20:33:00Z</dcterms:created>
  <dcterms:modified xsi:type="dcterms:W3CDTF">2019-02-11T06:45:00Z</dcterms:modified>
  <cp:version/>
</cp:coreProperties>
</file>